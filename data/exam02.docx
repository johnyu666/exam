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351E66">
      <w:pPr>
        <w:pStyle w:val="1"/>
      </w:pPr>
      <w:r>
        <w:rPr>
          <w:rFonts w:hint="eastAsia"/>
        </w:rPr>
        <w:t>新华社《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全栈式开发》</w:t>
      </w:r>
      <w:r w:rsidR="008E06FF">
        <w:rPr>
          <w:rFonts w:hint="eastAsia"/>
        </w:rPr>
        <w:t>大作业</w:t>
      </w:r>
    </w:p>
    <w:p w:rsidR="003330A5" w:rsidRPr="001666E3" w:rsidRDefault="008E06FF" w:rsidP="003330A5">
      <w:pPr>
        <w:pStyle w:val="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完成《</w:t>
      </w:r>
      <w:r>
        <w:rPr>
          <w:rFonts w:hint="eastAsia"/>
        </w:rPr>
        <w:t>XX</w:t>
      </w:r>
      <w:r>
        <w:t>X</w:t>
      </w:r>
      <w:r w:rsidR="00E96492">
        <w:rPr>
          <w:rFonts w:hint="eastAsia"/>
        </w:rPr>
        <w:t>智能</w:t>
      </w:r>
      <w:r>
        <w:rPr>
          <w:rFonts w:hint="eastAsia"/>
        </w:rPr>
        <w:t>音乐平台》</w:t>
      </w:r>
      <w:r>
        <w:rPr>
          <w:rFonts w:hint="eastAsia"/>
        </w:rPr>
        <w:t>C</w:t>
      </w:r>
      <w:r>
        <w:rPr>
          <w:rFonts w:hint="eastAsia"/>
        </w:rPr>
        <w:t>端</w:t>
      </w:r>
    </w:p>
    <w:p w:rsidR="008E06FF" w:rsidRDefault="008E06FF" w:rsidP="00351E66">
      <w:pPr>
        <w:pStyle w:val="a"/>
        <w:numPr>
          <w:ilvl w:val="1"/>
          <w:numId w:val="5"/>
        </w:numPr>
      </w:pPr>
      <w:r>
        <w:rPr>
          <w:rFonts w:hint="eastAsia"/>
        </w:rPr>
        <w:t>平台管理对象：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音乐专辑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歌手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歌曲</w:t>
      </w:r>
    </w:p>
    <w:p w:rsidR="008E06FF" w:rsidRDefault="008E06FF" w:rsidP="008E06FF">
      <w:pPr>
        <w:pStyle w:val="a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注册用户</w:t>
      </w:r>
    </w:p>
    <w:p w:rsidR="008E06FF" w:rsidRDefault="008E06FF" w:rsidP="00351E66">
      <w:pPr>
        <w:pStyle w:val="a"/>
        <w:numPr>
          <w:ilvl w:val="1"/>
          <w:numId w:val="5"/>
        </w:numPr>
      </w:pPr>
      <w:r>
        <w:rPr>
          <w:rFonts w:hint="eastAsia"/>
        </w:rPr>
        <w:t>数据来源：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手动加入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页面提供的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接口</w:t>
      </w:r>
      <w:bookmarkStart w:id="0" w:name="_GoBack"/>
      <w:bookmarkEnd w:id="0"/>
    </w:p>
    <w:p w:rsidR="008E06FF" w:rsidRDefault="008E06FF" w:rsidP="008E06FF">
      <w:pPr>
        <w:pStyle w:val="a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数据爬虫</w:t>
      </w:r>
    </w:p>
    <w:p w:rsidR="008E06FF" w:rsidRDefault="008E06FF" w:rsidP="00351E66">
      <w:pPr>
        <w:pStyle w:val="a"/>
        <w:numPr>
          <w:ilvl w:val="1"/>
          <w:numId w:val="5"/>
        </w:numPr>
      </w:pPr>
      <w:r>
        <w:rPr>
          <w:rFonts w:hint="eastAsia"/>
        </w:rPr>
        <w:t>提供以下功能，但不限于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用户注册登录</w:t>
      </w:r>
    </w:p>
    <w:p w:rsidR="008E06FF" w:rsidRDefault="008E06FF" w:rsidP="008E06FF">
      <w:pPr>
        <w:pStyle w:val="a"/>
        <w:numPr>
          <w:ilvl w:val="2"/>
          <w:numId w:val="5"/>
        </w:numPr>
      </w:pPr>
      <w:r>
        <w:rPr>
          <w:rFonts w:hint="eastAsia"/>
        </w:rPr>
        <w:t>专辑、歌手、歌曲</w:t>
      </w:r>
      <w:r w:rsidR="00E96492">
        <w:rPr>
          <w:rFonts w:hint="eastAsia"/>
        </w:rPr>
        <w:t>管理，分类</w:t>
      </w:r>
    </w:p>
    <w:p w:rsidR="00E96492" w:rsidRDefault="00E96492" w:rsidP="008E06FF">
      <w:pPr>
        <w:pStyle w:val="a"/>
        <w:numPr>
          <w:ilvl w:val="2"/>
          <w:numId w:val="5"/>
        </w:numPr>
      </w:pPr>
      <w:r>
        <w:rPr>
          <w:rFonts w:hint="eastAsia"/>
        </w:rPr>
        <w:t>歌词显示，试听</w:t>
      </w:r>
    </w:p>
    <w:p w:rsidR="00E96492" w:rsidRDefault="00E96492" w:rsidP="008E06FF">
      <w:pPr>
        <w:pStyle w:val="a"/>
        <w:numPr>
          <w:ilvl w:val="2"/>
          <w:numId w:val="5"/>
        </w:numPr>
      </w:pPr>
      <w:r>
        <w:rPr>
          <w:rFonts w:hint="eastAsia"/>
        </w:rPr>
        <w:t>用户收藏</w:t>
      </w:r>
    </w:p>
    <w:p w:rsidR="00E96492" w:rsidRDefault="00E96492" w:rsidP="008E06FF">
      <w:pPr>
        <w:pStyle w:val="a"/>
        <w:numPr>
          <w:ilvl w:val="2"/>
          <w:numId w:val="5"/>
        </w:numPr>
      </w:pPr>
      <w:r>
        <w:rPr>
          <w:rFonts w:hint="eastAsia"/>
        </w:rPr>
        <w:t>歌曲推荐</w:t>
      </w:r>
    </w:p>
    <w:p w:rsidR="00E96492" w:rsidRDefault="00E96492" w:rsidP="008E06FF">
      <w:pPr>
        <w:pStyle w:val="a"/>
        <w:numPr>
          <w:ilvl w:val="2"/>
          <w:numId w:val="5"/>
        </w:numPr>
      </w:pPr>
      <w:r>
        <w:rPr>
          <w:rFonts w:hint="eastAsia"/>
        </w:rPr>
        <w:t>统计信息（可视化数据视图）</w:t>
      </w:r>
    </w:p>
    <w:p w:rsidR="00E96492" w:rsidRDefault="00E96492" w:rsidP="00E96492">
      <w:pPr>
        <w:pStyle w:val="a"/>
        <w:numPr>
          <w:ilvl w:val="1"/>
          <w:numId w:val="5"/>
        </w:numPr>
      </w:pPr>
      <w:r>
        <w:rPr>
          <w:rFonts w:hint="eastAsia"/>
        </w:rPr>
        <w:t>扩展：提供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功能</w:t>
      </w:r>
    </w:p>
    <w:p w:rsidR="00E96492" w:rsidRDefault="00E96492" w:rsidP="00E96492">
      <w:pPr>
        <w:pStyle w:val="a"/>
        <w:numPr>
          <w:ilvl w:val="2"/>
          <w:numId w:val="5"/>
        </w:numPr>
      </w:pPr>
      <w:r>
        <w:rPr>
          <w:rFonts w:hint="eastAsia"/>
        </w:rPr>
        <w:t>人脸注册及登录</w:t>
      </w:r>
    </w:p>
    <w:p w:rsidR="00E96492" w:rsidRDefault="00E96492" w:rsidP="00E96492">
      <w:pPr>
        <w:pStyle w:val="a"/>
        <w:numPr>
          <w:ilvl w:val="2"/>
          <w:numId w:val="5"/>
        </w:numPr>
      </w:pPr>
      <w:r>
        <w:rPr>
          <w:rFonts w:hint="eastAsia"/>
        </w:rPr>
        <w:t>人脸搜索歌手及专辑，歌曲</w:t>
      </w:r>
    </w:p>
    <w:p w:rsidR="00E96492" w:rsidRDefault="00E96492" w:rsidP="00E96492">
      <w:pPr>
        <w:pStyle w:val="a"/>
        <w:numPr>
          <w:ilvl w:val="2"/>
          <w:numId w:val="5"/>
        </w:numPr>
      </w:pPr>
      <w:r>
        <w:rPr>
          <w:rFonts w:hint="eastAsia"/>
        </w:rPr>
        <w:t>智能的语言分析及全文搜索功能</w:t>
      </w:r>
    </w:p>
    <w:p w:rsidR="00E96492" w:rsidRDefault="00E96492" w:rsidP="00E96492">
      <w:pPr>
        <w:pStyle w:val="a"/>
        <w:numPr>
          <w:ilvl w:val="1"/>
          <w:numId w:val="5"/>
        </w:numPr>
      </w:pPr>
      <w:r>
        <w:rPr>
          <w:rFonts w:hint="eastAsia"/>
        </w:rPr>
        <w:t>等。。。</w:t>
      </w:r>
    </w:p>
    <w:p w:rsidR="00E96492" w:rsidRDefault="00E96492" w:rsidP="00E96492">
      <w:pPr>
        <w:pStyle w:val="a"/>
        <w:numPr>
          <w:ilvl w:val="0"/>
          <w:numId w:val="5"/>
        </w:numPr>
      </w:pPr>
      <w:r>
        <w:rPr>
          <w:rFonts w:hint="eastAsia"/>
        </w:rPr>
        <w:t>完成《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智能音乐平台》</w:t>
      </w:r>
      <w:r>
        <w:rPr>
          <w:rFonts w:hint="eastAsia"/>
        </w:rPr>
        <w:t>A</w:t>
      </w:r>
      <w:r>
        <w:rPr>
          <w:rFonts w:hint="eastAsia"/>
        </w:rPr>
        <w:t>端</w:t>
      </w:r>
    </w:p>
    <w:p w:rsidR="00E96492" w:rsidRDefault="00E96492" w:rsidP="00E96492">
      <w:pPr>
        <w:pStyle w:val="a"/>
        <w:numPr>
          <w:ilvl w:val="1"/>
          <w:numId w:val="5"/>
        </w:numPr>
      </w:pPr>
      <w:r>
        <w:rPr>
          <w:rFonts w:hint="eastAsia"/>
        </w:rPr>
        <w:lastRenderedPageBreak/>
        <w:t>对用户进行管理及统计</w:t>
      </w:r>
    </w:p>
    <w:p w:rsidR="00E96492" w:rsidRDefault="00E96492" w:rsidP="00E96492">
      <w:pPr>
        <w:pStyle w:val="a"/>
        <w:numPr>
          <w:ilvl w:val="1"/>
          <w:numId w:val="5"/>
        </w:numPr>
      </w:pPr>
      <w:r>
        <w:rPr>
          <w:rFonts w:hint="eastAsia"/>
        </w:rPr>
        <w:t>对专辑歌曲进行审核</w:t>
      </w:r>
    </w:p>
    <w:p w:rsidR="00E96492" w:rsidRDefault="00E96492" w:rsidP="00E96492">
      <w:pPr>
        <w:pStyle w:val="a"/>
        <w:numPr>
          <w:ilvl w:val="1"/>
          <w:numId w:val="5"/>
        </w:numPr>
      </w:pPr>
      <w:r>
        <w:rPr>
          <w:rFonts w:hint="eastAsia"/>
        </w:rPr>
        <w:t>对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搜索参数做出调整</w:t>
      </w:r>
    </w:p>
    <w:p w:rsidR="00E96492" w:rsidRDefault="00E96492" w:rsidP="00E96492">
      <w:pPr>
        <w:pStyle w:val="a"/>
        <w:numPr>
          <w:ilvl w:val="1"/>
          <w:numId w:val="5"/>
        </w:numPr>
      </w:pPr>
      <w:r>
        <w:rPr>
          <w:rFonts w:hint="eastAsia"/>
        </w:rPr>
        <w:t>等。。。</w:t>
      </w:r>
    </w:p>
    <w:p w:rsidR="00DF0FFE" w:rsidRDefault="00DF0FFE" w:rsidP="00DF0FFE">
      <w:pPr>
        <w:pStyle w:val="a"/>
        <w:numPr>
          <w:ilvl w:val="0"/>
          <w:numId w:val="5"/>
        </w:numPr>
      </w:pPr>
      <w:r>
        <w:rPr>
          <w:rFonts w:hint="eastAsia"/>
        </w:rPr>
        <w:t>提交方式：</w:t>
      </w:r>
    </w:p>
    <w:p w:rsidR="00DF0FFE" w:rsidRDefault="002E51D9" w:rsidP="00DF0FFE">
      <w:pPr>
        <w:pStyle w:val="a"/>
        <w:numPr>
          <w:ilvl w:val="1"/>
          <w:numId w:val="5"/>
        </w:numPr>
      </w:pPr>
      <w:proofErr w:type="spellStart"/>
      <w:r>
        <w:t>G</w:t>
      </w:r>
      <w:r w:rsidR="00DF0FFE">
        <w:t>ithub</w:t>
      </w:r>
      <w:proofErr w:type="spellEnd"/>
      <w:r>
        <w:rPr>
          <w:rFonts w:hint="eastAsia"/>
        </w:rPr>
        <w:t>做代码管理</w:t>
      </w:r>
    </w:p>
    <w:p w:rsidR="002E51D9" w:rsidRDefault="002E51D9" w:rsidP="00DF0FFE">
      <w:pPr>
        <w:pStyle w:val="a"/>
        <w:numPr>
          <w:ilvl w:val="1"/>
          <w:numId w:val="5"/>
        </w:numPr>
      </w:pPr>
      <w:r>
        <w:rPr>
          <w:rFonts w:hint="eastAsia"/>
        </w:rPr>
        <w:t>云服务做为发布平台</w:t>
      </w:r>
    </w:p>
    <w:p w:rsidR="002E51D9" w:rsidRDefault="002E51D9" w:rsidP="00DF0FFE">
      <w:pPr>
        <w:pStyle w:val="a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邮件地址：</w:t>
      </w:r>
      <w:r>
        <w:rPr>
          <w:rFonts w:hint="eastAsia"/>
        </w:rPr>
        <w:t>7</w:t>
      </w:r>
      <w:r>
        <w:t>054918@qq.com</w:t>
      </w:r>
    </w:p>
    <w:p w:rsidR="00A938A8" w:rsidRPr="00A938A8" w:rsidRDefault="00A938A8" w:rsidP="00A938A8">
      <w:pPr>
        <w:pStyle w:val="a"/>
        <w:numPr>
          <w:ilvl w:val="0"/>
          <w:numId w:val="0"/>
        </w:numPr>
        <w:ind w:leftChars="200" w:left="600"/>
        <w:jc w:val="center"/>
        <w:rPr>
          <w:b/>
          <w:bCs/>
          <w:sz w:val="44"/>
          <w:szCs w:val="44"/>
        </w:rPr>
      </w:pPr>
    </w:p>
    <w:sectPr w:rsidR="00A938A8" w:rsidRPr="00A938A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AC2" w:rsidRDefault="00EC4AC2">
      <w:r>
        <w:separator/>
      </w:r>
    </w:p>
    <w:p w:rsidR="00EC4AC2" w:rsidRDefault="00EC4AC2"/>
  </w:endnote>
  <w:endnote w:type="continuationSeparator" w:id="0">
    <w:p w:rsidR="00EC4AC2" w:rsidRDefault="00EC4AC2">
      <w:r>
        <w:continuationSeparator/>
      </w:r>
    </w:p>
    <w:p w:rsidR="00EC4AC2" w:rsidRDefault="00EC4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AC2" w:rsidRDefault="00EC4AC2">
      <w:r>
        <w:separator/>
      </w:r>
    </w:p>
    <w:p w:rsidR="00EC4AC2" w:rsidRDefault="00EC4AC2"/>
  </w:footnote>
  <w:footnote w:type="continuationSeparator" w:id="0">
    <w:p w:rsidR="00EC4AC2" w:rsidRDefault="00EC4AC2">
      <w:r>
        <w:continuationSeparator/>
      </w:r>
    </w:p>
    <w:p w:rsidR="00EC4AC2" w:rsidRDefault="00EC4A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26E3B"/>
    <w:multiLevelType w:val="hybridMultilevel"/>
    <w:tmpl w:val="D0CA94A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66"/>
    <w:rsid w:val="000D1401"/>
    <w:rsid w:val="001666E3"/>
    <w:rsid w:val="00205044"/>
    <w:rsid w:val="00252174"/>
    <w:rsid w:val="002E51D9"/>
    <w:rsid w:val="003330A5"/>
    <w:rsid w:val="00351E66"/>
    <w:rsid w:val="00533586"/>
    <w:rsid w:val="00547C66"/>
    <w:rsid w:val="005F160E"/>
    <w:rsid w:val="0075205F"/>
    <w:rsid w:val="008E06FF"/>
    <w:rsid w:val="00973BA7"/>
    <w:rsid w:val="00A938A8"/>
    <w:rsid w:val="00C35F1A"/>
    <w:rsid w:val="00C9613D"/>
    <w:rsid w:val="00DF0FFE"/>
    <w:rsid w:val="00E96492"/>
    <w:rsid w:val="00E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630AE"/>
  <w15:chartTrackingRefBased/>
  <w15:docId w15:val="{9FF3F3A6-3000-2E46-965D-E765887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Unresolved Mention"/>
    <w:basedOn w:val="a2"/>
    <w:uiPriority w:val="99"/>
    <w:semiHidden/>
    <w:unhideWhenUsed/>
    <w:rsid w:val="00A938A8"/>
    <w:rPr>
      <w:color w:val="605E5C"/>
      <w:shd w:val="clear" w:color="auto" w:fill="E1DFDD"/>
    </w:rPr>
  </w:style>
  <w:style w:type="character" w:styleId="afc">
    <w:name w:val="FollowedHyperlink"/>
    <w:basedOn w:val="a2"/>
    <w:uiPriority w:val="99"/>
    <w:semiHidden/>
    <w:unhideWhenUsed/>
    <w:rsid w:val="003330A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yu/Library/Containers/com.microsoft.Word/Data/Library/Application%20Support/Microsoft/Office/16.0/DTS/zh-CN%7b66EED390-9295-1A41-93C3-799B947AB82F%7d/%7bFA6C8C11-6F7B-004F-BACD-93877C90305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{FA6C8C11-6F7B-004F-BACD-93877C903057}tf10002086.dotx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john</cp:lastModifiedBy>
  <cp:revision>2</cp:revision>
  <dcterms:created xsi:type="dcterms:W3CDTF">2020-01-09T03:20:00Z</dcterms:created>
  <dcterms:modified xsi:type="dcterms:W3CDTF">2020-01-09T03:20:00Z</dcterms:modified>
</cp:coreProperties>
</file>